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Default="001A53FC" w:rsidP="001A53FC">
      <w:pPr>
        <w:pStyle w:val="Fotografia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-528320</wp:posOffset>
            </wp:positionV>
            <wp:extent cx="12942561" cy="46672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28"/>
                    <a:stretch/>
                  </pic:blipFill>
                  <pic:spPr bwMode="auto">
                    <a:xfrm>
                      <a:off x="0" y="0"/>
                      <a:ext cx="12942561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53FC" w:rsidRDefault="001A53FC" w:rsidP="001A53FC">
      <w:pPr>
        <w:pStyle w:val="Fotografia"/>
      </w:pPr>
    </w:p>
    <w:p w:rsidR="001A53FC" w:rsidRDefault="001A53FC" w:rsidP="001A53FC">
      <w:pPr>
        <w:pStyle w:val="Fotografia"/>
      </w:pPr>
    </w:p>
    <w:p w:rsidR="001A53FC" w:rsidRPr="008B5277" w:rsidRDefault="001A53FC" w:rsidP="001A53FC">
      <w:pPr>
        <w:pStyle w:val="Fotografia"/>
      </w:pPr>
    </w:p>
    <w:p w:rsidR="001A53FC" w:rsidRDefault="001A53FC" w:rsidP="001A53FC">
      <w:pPr>
        <w:pStyle w:val="Ttulo"/>
      </w:pPr>
    </w:p>
    <w:p w:rsidR="001A53FC" w:rsidRDefault="001A53FC" w:rsidP="001A53FC">
      <w:pPr>
        <w:pStyle w:val="Ttulo"/>
      </w:pPr>
    </w:p>
    <w:p w:rsidR="001A53FC" w:rsidRDefault="001A53FC" w:rsidP="001A53FC">
      <w:pPr>
        <w:pStyle w:val="Ttulo"/>
      </w:pPr>
    </w:p>
    <w:p w:rsidR="001A53FC" w:rsidRDefault="001A53FC" w:rsidP="001A53FC">
      <w:pPr>
        <w:pStyle w:val="Ttulo"/>
      </w:pPr>
    </w:p>
    <w:p w:rsidR="001A53FC" w:rsidRDefault="001A53FC" w:rsidP="001A53FC">
      <w:pPr>
        <w:pStyle w:val="Ttulo"/>
      </w:pPr>
    </w:p>
    <w:p w:rsidR="001A53FC" w:rsidRDefault="001A53FC" w:rsidP="001A53FC">
      <w:pPr>
        <w:pStyle w:val="Ttulo"/>
      </w:pPr>
    </w:p>
    <w:p w:rsidR="001A53FC" w:rsidRDefault="001A53FC" w:rsidP="001A53FC">
      <w:pPr>
        <w:pStyle w:val="Ttulo"/>
      </w:pPr>
    </w:p>
    <w:p w:rsidR="001A53FC" w:rsidRDefault="001A53FC" w:rsidP="001A53FC">
      <w:pPr>
        <w:pStyle w:val="Ttulo"/>
      </w:pPr>
    </w:p>
    <w:p w:rsidR="001A53FC" w:rsidRDefault="001A53FC" w:rsidP="001A53FC">
      <w:pPr>
        <w:pStyle w:val="Ttulo"/>
      </w:pPr>
    </w:p>
    <w:p w:rsidR="00C6554A" w:rsidRDefault="001A53FC" w:rsidP="001A53FC">
      <w:pPr>
        <w:pStyle w:val="Ttulo"/>
        <w:ind w:firstLine="720"/>
      </w:pPr>
      <w:r>
        <w:t>INFOR-INVESTIGADOR</w:t>
      </w:r>
    </w:p>
    <w:p w:rsidR="00C6554A" w:rsidRPr="00D5413C" w:rsidRDefault="001A53FC" w:rsidP="001A53FC">
      <w:pPr>
        <w:pStyle w:val="Subttulo"/>
        <w:ind w:firstLine="720"/>
      </w:pPr>
      <w:r>
        <w:t>sISTEMA DE INFORMAÇÃO DE APOIO AO INVESTIGADOR</w:t>
      </w:r>
    </w:p>
    <w:p w:rsidR="001A53FC" w:rsidRDefault="001A53FC" w:rsidP="00C6554A">
      <w:pPr>
        <w:pStyle w:val="InformaesdeContacto"/>
        <w:rPr>
          <w:lang w:bidi="pt-PT"/>
        </w:rPr>
      </w:pPr>
      <w:r>
        <w:t>Requisitos</w:t>
      </w:r>
      <w:r w:rsidR="00C6554A">
        <w:rPr>
          <w:lang w:bidi="pt-PT"/>
        </w:rPr>
        <w:t xml:space="preserve"> |</w:t>
      </w:r>
      <w:r>
        <w:rPr>
          <w:lang w:bidi="pt-PT"/>
        </w:rPr>
        <w:t xml:space="preserve"> Universidade de Coimbra</w:t>
      </w:r>
      <w:r w:rsidR="00C6554A">
        <w:rPr>
          <w:lang w:bidi="pt-PT"/>
        </w:rPr>
        <w:t xml:space="preserve"> | </w:t>
      </w:r>
      <w:r>
        <w:t>2018</w:t>
      </w:r>
      <w:r w:rsidR="00C6554A">
        <w:rPr>
          <w:lang w:bidi="pt-PT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-912399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53FC" w:rsidRDefault="001A53FC" w:rsidP="001A53FC">
          <w:pPr>
            <w:pStyle w:val="Cabealhodondice"/>
          </w:pPr>
          <w:r>
            <w:t>Índice</w:t>
          </w:r>
        </w:p>
        <w:p w:rsidR="00AE4542" w:rsidRDefault="001A53FC">
          <w:pPr>
            <w:pStyle w:val="ndice1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5908401" w:history="1">
            <w:r w:rsidR="00AE4542" w:rsidRPr="00221946">
              <w:rPr>
                <w:rStyle w:val="Hiperligao"/>
                <w:noProof/>
              </w:rPr>
              <w:t>1.Ficha Técnica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_Toc525908401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2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C63304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02" w:history="1">
            <w:r w:rsidR="00AE4542" w:rsidRPr="00221946">
              <w:rPr>
                <w:rStyle w:val="Hiperligao"/>
                <w:noProof/>
              </w:rPr>
              <w:t>1.1.Equipa responsável pela elaboração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_Toc525908402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2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C63304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03" w:history="1">
            <w:r w:rsidR="00AE4542" w:rsidRPr="00221946">
              <w:rPr>
                <w:rStyle w:val="Hiperligao"/>
                <w:noProof/>
              </w:rPr>
              <w:t>1.2.Informações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_Toc525908403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2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C63304">
          <w:pPr>
            <w:pStyle w:val="ndice1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04" w:history="1">
            <w:r w:rsidR="00AE4542" w:rsidRPr="00221946">
              <w:rPr>
                <w:rStyle w:val="Hiperligao"/>
                <w:noProof/>
              </w:rPr>
              <w:t>2.Introdução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_Toc525908404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3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C63304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05" w:history="1">
            <w:r w:rsidR="00AE4542" w:rsidRPr="00221946">
              <w:rPr>
                <w:rStyle w:val="Hiperligao"/>
                <w:noProof/>
              </w:rPr>
              <w:t>2.1Visão geral deste documento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_Toc525908405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3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C63304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06" w:history="1">
            <w:r w:rsidR="00AE4542" w:rsidRPr="00221946">
              <w:rPr>
                <w:rStyle w:val="Hiperligao"/>
                <w:noProof/>
              </w:rPr>
              <w:t>2.2.Prioridade dos requisitos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_Toc525908406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3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C63304">
          <w:pPr>
            <w:pStyle w:val="ndice1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07" w:history="1">
            <w:r w:rsidR="00AE4542" w:rsidRPr="00221946">
              <w:rPr>
                <w:rStyle w:val="Hiperligao"/>
                <w:noProof/>
              </w:rPr>
              <w:t>3.Descrição geral do sistema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_Toc525908407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4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C63304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08" w:history="1">
            <w:r w:rsidR="00AE4542" w:rsidRPr="00221946">
              <w:rPr>
                <w:rStyle w:val="Hiperligao"/>
                <w:noProof/>
              </w:rPr>
              <w:t>3.1.Tipos de utilizadores (Sprint2)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_Toc525908408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4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C63304">
          <w:pPr>
            <w:pStyle w:val="ndice1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09" w:history="1">
            <w:r w:rsidR="00AE4542" w:rsidRPr="00221946">
              <w:rPr>
                <w:rStyle w:val="Hiperligao"/>
                <w:noProof/>
              </w:rPr>
              <w:t>4.Requisitos funcionais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_Toc525908409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5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C63304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10" w:history="1">
            <w:r w:rsidR="00AE4542" w:rsidRPr="00221946">
              <w:rPr>
                <w:rStyle w:val="Hiperligao"/>
                <w:noProof/>
              </w:rPr>
              <w:t>4.1.Registo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_Toc525908410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5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C63304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11" w:history="1">
            <w:r w:rsidR="00AE4542" w:rsidRPr="00221946">
              <w:rPr>
                <w:rStyle w:val="Hiperligao"/>
                <w:noProof/>
              </w:rPr>
              <w:t>4.2.Login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_Toc525908411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5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C63304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12" w:history="1">
            <w:r w:rsidR="00AE4542" w:rsidRPr="00221946">
              <w:rPr>
                <w:rStyle w:val="Hiperligao"/>
                <w:noProof/>
              </w:rPr>
              <w:t>4.3.Recuperação da palavra passe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_Toc525908412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5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C63304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13" w:history="1">
            <w:r w:rsidR="00AE4542" w:rsidRPr="00221946">
              <w:rPr>
                <w:rStyle w:val="Hiperligao"/>
                <w:noProof/>
              </w:rPr>
              <w:t>4.4.Perfil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_Toc525908413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5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C63304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14" w:history="1">
            <w:r w:rsidR="00AE4542" w:rsidRPr="00221946">
              <w:rPr>
                <w:rStyle w:val="Hiperligao"/>
                <w:noProof/>
              </w:rPr>
              <w:t>4.5.Feed de Notícias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_Toc525908414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6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C63304">
          <w:pPr>
            <w:pStyle w:val="ndice1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15" w:history="1">
            <w:r w:rsidR="00AE4542" w:rsidRPr="00221946">
              <w:rPr>
                <w:rStyle w:val="Hiperligao"/>
                <w:noProof/>
              </w:rPr>
              <w:t>5.Requisitos não funcionais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_Toc525908415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7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C63304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16" w:history="1">
            <w:r w:rsidR="00AE4542" w:rsidRPr="00221946">
              <w:rPr>
                <w:rStyle w:val="Hiperligao"/>
                <w:noProof/>
              </w:rPr>
              <w:t>5.1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_Toc525908416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7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C63304">
          <w:pPr>
            <w:pStyle w:val="ndice1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17" w:history="1">
            <w:r w:rsidR="00AE4542" w:rsidRPr="00221946">
              <w:rPr>
                <w:rStyle w:val="Hiperligao"/>
                <w:noProof/>
              </w:rPr>
              <w:t>6.Descrição da interface com o usuário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_Toc525908417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8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C63304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18" w:history="1">
            <w:r w:rsidR="00AE4542" w:rsidRPr="00221946">
              <w:rPr>
                <w:rStyle w:val="Hiperligao"/>
                <w:noProof/>
              </w:rPr>
              <w:t>6.1.Ecrã inicial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_Toc525908418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8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C63304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19" w:history="1">
            <w:r w:rsidR="00AE4542" w:rsidRPr="00221946">
              <w:rPr>
                <w:rStyle w:val="Hiperligao"/>
                <w:noProof/>
              </w:rPr>
              <w:t>6.2.Registo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_Toc525908419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8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C63304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20" w:history="1">
            <w:r w:rsidR="00AE4542" w:rsidRPr="00221946">
              <w:rPr>
                <w:rStyle w:val="Hiperligao"/>
                <w:noProof/>
              </w:rPr>
              <w:t>6.3.Login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_Toc525908420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9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C63304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21" w:history="1">
            <w:r w:rsidR="00AE4542" w:rsidRPr="00221946">
              <w:rPr>
                <w:rStyle w:val="Hiperligao"/>
                <w:noProof/>
              </w:rPr>
              <w:t>6.4.Recuperação da palavra passe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_Toc525908421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9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C63304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22" w:history="1">
            <w:r w:rsidR="00AE4542" w:rsidRPr="00221946">
              <w:rPr>
                <w:rStyle w:val="Hiperligao"/>
                <w:noProof/>
              </w:rPr>
              <w:t>6.5.Perfil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_Toc525908422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9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AE4542" w:rsidRDefault="00C63304">
          <w:pPr>
            <w:pStyle w:val="ndice2"/>
            <w:tabs>
              <w:tab w:val="right" w:leader="dot" w:pos="7688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25908423" w:history="1">
            <w:r w:rsidR="00AE4542" w:rsidRPr="00221946">
              <w:rPr>
                <w:rStyle w:val="Hiperligao"/>
                <w:noProof/>
              </w:rPr>
              <w:t>6.5.Feed de notícias</w:t>
            </w:r>
            <w:r w:rsidR="00AE4542">
              <w:rPr>
                <w:noProof/>
                <w:webHidden/>
              </w:rPr>
              <w:tab/>
            </w:r>
            <w:r w:rsidR="00AE4542">
              <w:rPr>
                <w:noProof/>
                <w:webHidden/>
              </w:rPr>
              <w:fldChar w:fldCharType="begin"/>
            </w:r>
            <w:r w:rsidR="00AE4542">
              <w:rPr>
                <w:noProof/>
                <w:webHidden/>
              </w:rPr>
              <w:instrText xml:space="preserve"> PAGEREF _Toc525908423 \h </w:instrText>
            </w:r>
            <w:r w:rsidR="00AE4542">
              <w:rPr>
                <w:noProof/>
                <w:webHidden/>
              </w:rPr>
            </w:r>
            <w:r w:rsidR="00AE4542">
              <w:rPr>
                <w:noProof/>
                <w:webHidden/>
              </w:rPr>
              <w:fldChar w:fldCharType="separate"/>
            </w:r>
            <w:r w:rsidR="00AE4542">
              <w:rPr>
                <w:noProof/>
                <w:webHidden/>
              </w:rPr>
              <w:t>10</w:t>
            </w:r>
            <w:r w:rsidR="00AE4542">
              <w:rPr>
                <w:noProof/>
                <w:webHidden/>
              </w:rPr>
              <w:fldChar w:fldCharType="end"/>
            </w:r>
          </w:hyperlink>
        </w:p>
        <w:p w:rsidR="001A53FC" w:rsidRDefault="001A53FC" w:rsidP="001A53FC">
          <w:r>
            <w:rPr>
              <w:b/>
              <w:bCs/>
            </w:rPr>
            <w:fldChar w:fldCharType="end"/>
          </w:r>
        </w:p>
      </w:sdtContent>
    </w:sdt>
    <w:p w:rsidR="001A53FC" w:rsidRDefault="001A53FC" w:rsidP="001A53FC">
      <w:pPr>
        <w:rPr>
          <w:lang w:bidi="pt-PT"/>
        </w:rPr>
      </w:pPr>
      <w:r>
        <w:rPr>
          <w:lang w:bidi="pt-PT"/>
        </w:rPr>
        <w:t xml:space="preserve"> </w:t>
      </w:r>
      <w:r>
        <w:rPr>
          <w:lang w:bidi="pt-PT"/>
        </w:rPr>
        <w:br w:type="page"/>
      </w:r>
    </w:p>
    <w:p w:rsidR="008A12DD" w:rsidRDefault="00F456F3" w:rsidP="00552785">
      <w:pPr>
        <w:pStyle w:val="Ttulo1"/>
        <w:rPr>
          <w:sz w:val="24"/>
        </w:rPr>
      </w:pPr>
      <w:bookmarkStart w:id="0" w:name="_Toc525908401"/>
      <w:r>
        <w:lastRenderedPageBreak/>
        <w:t>1.</w:t>
      </w:r>
      <w:r w:rsidR="008A12DD">
        <w:t>Ficha Técnica</w:t>
      </w:r>
      <w:bookmarkEnd w:id="0"/>
    </w:p>
    <w:p w:rsidR="00552785" w:rsidRPr="00552785" w:rsidRDefault="00552785" w:rsidP="00552785">
      <w:pPr>
        <w:pStyle w:val="Ttulo2"/>
      </w:pPr>
      <w:bookmarkStart w:id="1" w:name="_Toc525908402"/>
      <w:r>
        <w:t>1.1.</w:t>
      </w:r>
      <w:r>
        <w:rPr>
          <w:sz w:val="20"/>
        </w:rPr>
        <w:t>Equipa responsável pela elaboração</w:t>
      </w:r>
      <w:bookmarkEnd w:id="1"/>
    </w:p>
    <w:p w:rsidR="00F456F3" w:rsidRPr="007D7FB0" w:rsidRDefault="00F456F3" w:rsidP="007D7FB0">
      <w:pPr>
        <w:pStyle w:val="PargrafodaLista"/>
        <w:numPr>
          <w:ilvl w:val="0"/>
          <w:numId w:val="16"/>
        </w:numPr>
        <w:rPr>
          <w:b/>
        </w:rPr>
      </w:pPr>
      <w:r w:rsidRPr="007D7FB0">
        <w:rPr>
          <w:b/>
        </w:rPr>
        <w:t xml:space="preserve">Pedro </w:t>
      </w:r>
      <w:r w:rsidR="007D7FB0" w:rsidRPr="007D7FB0">
        <w:rPr>
          <w:b/>
        </w:rPr>
        <w:t>Gonçalves</w:t>
      </w:r>
      <w:r w:rsidRPr="007D7FB0">
        <w:rPr>
          <w:b/>
        </w:rPr>
        <w:t>– Gestor de Projeto</w:t>
      </w:r>
      <w:r w:rsidR="007D7FB0" w:rsidRPr="007D7FB0">
        <w:rPr>
          <w:b/>
        </w:rPr>
        <w:t>, Representante</w:t>
      </w:r>
    </w:p>
    <w:p w:rsidR="00F456F3" w:rsidRDefault="00F456F3" w:rsidP="007D7FB0">
      <w:pPr>
        <w:pStyle w:val="PargrafodaLista"/>
        <w:numPr>
          <w:ilvl w:val="0"/>
          <w:numId w:val="16"/>
        </w:numPr>
      </w:pPr>
      <w:r>
        <w:t>Rita Nóbrega – Gestor de Projeto</w:t>
      </w:r>
    </w:p>
    <w:p w:rsidR="007D7FB0" w:rsidRDefault="007D7FB0" w:rsidP="007D7FB0">
      <w:pPr>
        <w:pStyle w:val="PargrafodaLista"/>
      </w:pPr>
    </w:p>
    <w:p w:rsidR="007D7FB0" w:rsidRPr="007D7FB0" w:rsidRDefault="007D7FB0" w:rsidP="007D7FB0">
      <w:pPr>
        <w:pStyle w:val="PargrafodaLista"/>
        <w:numPr>
          <w:ilvl w:val="0"/>
          <w:numId w:val="16"/>
        </w:numPr>
        <w:rPr>
          <w:b/>
        </w:rPr>
      </w:pPr>
      <w:r w:rsidRPr="007D7FB0">
        <w:rPr>
          <w:b/>
        </w:rPr>
        <w:t>Marta Viana -  Requisitos, Representante</w:t>
      </w:r>
    </w:p>
    <w:p w:rsidR="007D7FB0" w:rsidRDefault="007D7FB0" w:rsidP="007D7FB0">
      <w:pPr>
        <w:pStyle w:val="PargrafodaLista"/>
        <w:numPr>
          <w:ilvl w:val="0"/>
          <w:numId w:val="16"/>
        </w:numPr>
      </w:pPr>
      <w:r>
        <w:t>Rita Wolters – Requisitos</w:t>
      </w:r>
    </w:p>
    <w:p w:rsidR="007D7FB0" w:rsidRDefault="007D7FB0" w:rsidP="007D7FB0">
      <w:pPr>
        <w:pStyle w:val="PargrafodaLista"/>
        <w:numPr>
          <w:ilvl w:val="0"/>
          <w:numId w:val="16"/>
        </w:numPr>
      </w:pPr>
      <w:r>
        <w:t>Pedro Cruz – Requisitos</w:t>
      </w:r>
    </w:p>
    <w:p w:rsidR="007D7FB0" w:rsidRDefault="007D7FB0" w:rsidP="007D7FB0">
      <w:pPr>
        <w:pStyle w:val="PargrafodaLista"/>
        <w:numPr>
          <w:ilvl w:val="0"/>
          <w:numId w:val="16"/>
        </w:numPr>
      </w:pPr>
      <w:r>
        <w:t>Georgiana Corduneanu – Requisitos</w:t>
      </w:r>
    </w:p>
    <w:p w:rsidR="007D7FB0" w:rsidRDefault="007D7FB0" w:rsidP="007D7FB0">
      <w:pPr>
        <w:pStyle w:val="PargrafodaLista"/>
      </w:pPr>
    </w:p>
    <w:p w:rsidR="007D7FB0" w:rsidRPr="007D7FB0" w:rsidRDefault="007D7FB0" w:rsidP="007D7FB0">
      <w:pPr>
        <w:pStyle w:val="PargrafodaLista"/>
        <w:numPr>
          <w:ilvl w:val="0"/>
          <w:numId w:val="16"/>
        </w:numPr>
        <w:rPr>
          <w:b/>
        </w:rPr>
      </w:pPr>
      <w:r w:rsidRPr="007D7FB0">
        <w:rPr>
          <w:b/>
        </w:rPr>
        <w:t>Damião Sant</w:t>
      </w:r>
      <w:r w:rsidR="00304630">
        <w:rPr>
          <w:b/>
        </w:rPr>
        <w:t>o</w:t>
      </w:r>
      <w:bookmarkStart w:id="2" w:name="_GoBack"/>
      <w:bookmarkEnd w:id="2"/>
      <w:r w:rsidRPr="007D7FB0">
        <w:rPr>
          <w:b/>
        </w:rPr>
        <w:t>s – Implementação, Representante</w:t>
      </w:r>
    </w:p>
    <w:p w:rsidR="007D7FB0" w:rsidRDefault="007D7FB0" w:rsidP="007D7FB0">
      <w:pPr>
        <w:pStyle w:val="PargrafodaLista"/>
        <w:numPr>
          <w:ilvl w:val="0"/>
          <w:numId w:val="16"/>
        </w:numPr>
      </w:pPr>
      <w:r>
        <w:t>Tomás Martins – Implementação</w:t>
      </w:r>
    </w:p>
    <w:p w:rsidR="007D7FB0" w:rsidRDefault="007D7FB0" w:rsidP="007D7FB0">
      <w:pPr>
        <w:pStyle w:val="PargrafodaLista"/>
        <w:numPr>
          <w:ilvl w:val="0"/>
          <w:numId w:val="16"/>
        </w:numPr>
      </w:pPr>
      <w:r>
        <w:t>José Cavaleiro – Implementação</w:t>
      </w:r>
    </w:p>
    <w:p w:rsidR="007D7FB0" w:rsidRDefault="007D7FB0" w:rsidP="007D7FB0">
      <w:pPr>
        <w:pStyle w:val="PargrafodaLista"/>
      </w:pPr>
    </w:p>
    <w:p w:rsidR="007D7FB0" w:rsidRPr="007D7FB0" w:rsidRDefault="007D7FB0" w:rsidP="007D7FB0">
      <w:pPr>
        <w:pStyle w:val="PargrafodaLista"/>
        <w:numPr>
          <w:ilvl w:val="0"/>
          <w:numId w:val="16"/>
        </w:numPr>
        <w:rPr>
          <w:b/>
        </w:rPr>
      </w:pPr>
      <w:r w:rsidRPr="007D7FB0">
        <w:rPr>
          <w:b/>
        </w:rPr>
        <w:t>André Rocha – Testes, Representante</w:t>
      </w:r>
    </w:p>
    <w:p w:rsidR="007D7FB0" w:rsidRDefault="007D7FB0" w:rsidP="007D7FB0">
      <w:pPr>
        <w:pStyle w:val="PargrafodaLista"/>
        <w:numPr>
          <w:ilvl w:val="0"/>
          <w:numId w:val="16"/>
        </w:numPr>
      </w:pPr>
      <w:r>
        <w:t>Georgiana Corduneanu – Testes</w:t>
      </w:r>
    </w:p>
    <w:p w:rsidR="007D7FB0" w:rsidRDefault="007D7FB0" w:rsidP="007D7FB0">
      <w:pPr>
        <w:pStyle w:val="PargrafodaLista"/>
      </w:pPr>
    </w:p>
    <w:p w:rsidR="007D7FB0" w:rsidRPr="007D7FB0" w:rsidRDefault="007D7FB0" w:rsidP="007D7FB0">
      <w:pPr>
        <w:pStyle w:val="PargrafodaLista"/>
        <w:numPr>
          <w:ilvl w:val="0"/>
          <w:numId w:val="16"/>
        </w:numPr>
        <w:rPr>
          <w:b/>
        </w:rPr>
      </w:pPr>
      <w:r w:rsidRPr="007D7FB0">
        <w:rPr>
          <w:b/>
        </w:rPr>
        <w:t>Marisa Espinheira – Qualidade, Representante</w:t>
      </w:r>
    </w:p>
    <w:p w:rsidR="007D7FB0" w:rsidRDefault="007D7FB0" w:rsidP="007D7FB0">
      <w:pPr>
        <w:pStyle w:val="PargrafodaLista"/>
        <w:numPr>
          <w:ilvl w:val="0"/>
          <w:numId w:val="16"/>
        </w:numPr>
      </w:pPr>
      <w:r>
        <w:t>Rita Nóbrega – Qualidade</w:t>
      </w:r>
    </w:p>
    <w:p w:rsidR="007D7FB0" w:rsidRDefault="007D7FB0" w:rsidP="007D7FB0">
      <w:pPr>
        <w:pStyle w:val="PargrafodaLista"/>
      </w:pPr>
    </w:p>
    <w:p w:rsidR="007D7FB0" w:rsidRPr="007D7FB0" w:rsidRDefault="007D7FB0" w:rsidP="007D7FB0">
      <w:pPr>
        <w:pStyle w:val="PargrafodaLista"/>
        <w:numPr>
          <w:ilvl w:val="0"/>
          <w:numId w:val="16"/>
        </w:numPr>
        <w:rPr>
          <w:b/>
        </w:rPr>
      </w:pPr>
      <w:r w:rsidRPr="007D7FB0">
        <w:rPr>
          <w:b/>
        </w:rPr>
        <w:t>Carlos Diogo – Ambiente, Representante</w:t>
      </w:r>
    </w:p>
    <w:p w:rsidR="007D7FB0" w:rsidRDefault="007D7FB0" w:rsidP="007D7FB0">
      <w:pPr>
        <w:pStyle w:val="PargrafodaLista"/>
        <w:numPr>
          <w:ilvl w:val="0"/>
          <w:numId w:val="16"/>
        </w:numPr>
      </w:pPr>
      <w:r>
        <w:t>Alexandre Ferreira – Ambiente</w:t>
      </w:r>
    </w:p>
    <w:p w:rsidR="00552785" w:rsidRPr="00552785" w:rsidRDefault="00552785" w:rsidP="00552785">
      <w:pPr>
        <w:pStyle w:val="PargrafodaLista"/>
      </w:pPr>
    </w:p>
    <w:p w:rsidR="00552785" w:rsidRPr="00552785" w:rsidRDefault="00552785" w:rsidP="00552785">
      <w:pPr>
        <w:pStyle w:val="Ttulo2"/>
      </w:pPr>
      <w:bookmarkStart w:id="3" w:name="_Toc525908403"/>
      <w:r>
        <w:t>1.2</w:t>
      </w:r>
      <w:r w:rsidRPr="00552785">
        <w:rPr>
          <w:sz w:val="20"/>
          <w:szCs w:val="24"/>
        </w:rPr>
        <w:t>.</w:t>
      </w:r>
      <w:r w:rsidRPr="00552785">
        <w:rPr>
          <w:sz w:val="22"/>
          <w:szCs w:val="24"/>
        </w:rPr>
        <w:t>Informações</w:t>
      </w:r>
      <w:bookmarkEnd w:id="3"/>
    </w:p>
    <w:p w:rsidR="007D7FB0" w:rsidRDefault="007D7FB0" w:rsidP="007D7FB0">
      <w:r>
        <w:t>Dúvidas, críticas e sugestões devem ser encaminhadas por escrito para o seguinte endereço eletrónico:</w:t>
      </w:r>
    </w:p>
    <w:p w:rsidR="007D7FB0" w:rsidRDefault="00552785" w:rsidP="00552785">
      <w:pPr>
        <w:jc w:val="center"/>
      </w:pPr>
      <w:r>
        <w:t>n</w:t>
      </w:r>
      <w:r w:rsidR="007D7FB0">
        <w:t>ewsfinder</w:t>
      </w:r>
      <w:r>
        <w:t>1</w:t>
      </w:r>
      <w:r w:rsidR="007D7FB0">
        <w:t>8@gmail.com</w:t>
      </w:r>
    </w:p>
    <w:p w:rsidR="00552785" w:rsidRPr="007D7FB0" w:rsidRDefault="00552785" w:rsidP="00552785">
      <w:r>
        <w:t>Recomendamos que o assunto seja identificado com o título desta obra. Alertamos ainda a importância de se identificar o endereço e o nome completos do remetente para que seja possível o envio de respostas.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22"/>
        <w:gridCol w:w="1922"/>
        <w:gridCol w:w="1922"/>
        <w:gridCol w:w="1922"/>
      </w:tblGrid>
      <w:tr w:rsidR="00AE4542" w:rsidTr="00446AFE">
        <w:tc>
          <w:tcPr>
            <w:tcW w:w="1922" w:type="dxa"/>
            <w:shd w:val="clear" w:color="auto" w:fill="A8D6FF" w:themeFill="background2" w:themeFillShade="E6"/>
          </w:tcPr>
          <w:p w:rsidR="00AE4542" w:rsidRDefault="00446AFE" w:rsidP="00F456F3">
            <w:r>
              <w:t>Versão</w:t>
            </w:r>
          </w:p>
        </w:tc>
        <w:tc>
          <w:tcPr>
            <w:tcW w:w="1922" w:type="dxa"/>
            <w:shd w:val="clear" w:color="auto" w:fill="A8D6FF" w:themeFill="background2" w:themeFillShade="E6"/>
          </w:tcPr>
          <w:p w:rsidR="00AE4542" w:rsidRDefault="00446AFE" w:rsidP="00F456F3">
            <w:r>
              <w:t>Data de alteração</w:t>
            </w:r>
          </w:p>
        </w:tc>
        <w:tc>
          <w:tcPr>
            <w:tcW w:w="1922" w:type="dxa"/>
            <w:shd w:val="clear" w:color="auto" w:fill="A8D6FF" w:themeFill="background2" w:themeFillShade="E6"/>
          </w:tcPr>
          <w:p w:rsidR="00AE4542" w:rsidRDefault="00446AFE" w:rsidP="00F456F3">
            <w:r>
              <w:t>Validação</w:t>
            </w:r>
          </w:p>
        </w:tc>
        <w:tc>
          <w:tcPr>
            <w:tcW w:w="1922" w:type="dxa"/>
            <w:shd w:val="clear" w:color="auto" w:fill="A8D6FF" w:themeFill="background2" w:themeFillShade="E6"/>
          </w:tcPr>
          <w:p w:rsidR="00AE4542" w:rsidRDefault="00446AFE" w:rsidP="00F456F3">
            <w:r>
              <w:t>Descrição</w:t>
            </w:r>
          </w:p>
        </w:tc>
      </w:tr>
      <w:tr w:rsidR="00AE4542" w:rsidTr="00AE4542">
        <w:tc>
          <w:tcPr>
            <w:tcW w:w="1922" w:type="dxa"/>
          </w:tcPr>
          <w:p w:rsidR="00AE4542" w:rsidRDefault="00446AFE" w:rsidP="00F456F3">
            <w:r>
              <w:t>0.1</w:t>
            </w:r>
          </w:p>
        </w:tc>
        <w:tc>
          <w:tcPr>
            <w:tcW w:w="1922" w:type="dxa"/>
          </w:tcPr>
          <w:p w:rsidR="00AE4542" w:rsidRDefault="00446AFE" w:rsidP="00F456F3">
            <w:r>
              <w:t>28-09-18</w:t>
            </w:r>
          </w:p>
        </w:tc>
        <w:tc>
          <w:tcPr>
            <w:tcW w:w="1922" w:type="dxa"/>
          </w:tcPr>
          <w:p w:rsidR="00AE4542" w:rsidRDefault="00446AFE" w:rsidP="00F456F3">
            <w:r>
              <w:t>Elaborado por: Georgiana Corduneanu</w:t>
            </w:r>
          </w:p>
        </w:tc>
        <w:tc>
          <w:tcPr>
            <w:tcW w:w="1922" w:type="dxa"/>
          </w:tcPr>
          <w:p w:rsidR="00AE4542" w:rsidRDefault="00446AFE" w:rsidP="00F456F3">
            <w:r>
              <w:t>Primeira versão dos requisitos da sprint 1.</w:t>
            </w:r>
          </w:p>
        </w:tc>
      </w:tr>
    </w:tbl>
    <w:p w:rsidR="007D7FB0" w:rsidRDefault="007D7FB0" w:rsidP="00F456F3"/>
    <w:p w:rsidR="009C3A88" w:rsidRDefault="009C3A88" w:rsidP="00F456F3"/>
    <w:p w:rsidR="00F456F3" w:rsidRPr="00F456F3" w:rsidRDefault="00F456F3" w:rsidP="00F456F3"/>
    <w:p w:rsidR="00744C58" w:rsidRDefault="00744C58">
      <w:r>
        <w:br w:type="page"/>
      </w:r>
    </w:p>
    <w:p w:rsidR="00552785" w:rsidRDefault="00552785" w:rsidP="00552785">
      <w:pPr>
        <w:pStyle w:val="Ttulo1"/>
      </w:pPr>
      <w:bookmarkStart w:id="4" w:name="_Toc525908404"/>
      <w:r>
        <w:lastRenderedPageBreak/>
        <w:t>2.Introdução</w:t>
      </w:r>
      <w:bookmarkEnd w:id="4"/>
    </w:p>
    <w:p w:rsidR="00552785" w:rsidRPr="008A12DD" w:rsidRDefault="00552785" w:rsidP="00552785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t>Este documento apresenta os requisitos de um Sistema de Informação designado INFOR-INVESTIGADOR. Pretende servir de suporte ao trabalho dos investigadores da Universidade de Coimbra, ainda que a sua aplicabilidade seja universal, e seja desenhado nesse pressuposto.</w:t>
      </w:r>
    </w:p>
    <w:p w:rsidR="000E13D9" w:rsidRPr="00514122" w:rsidRDefault="00552785" w:rsidP="000E13D9">
      <w:pPr>
        <w:pStyle w:val="Listacommarcas"/>
        <w:numPr>
          <w:ilvl w:val="0"/>
          <w:numId w:val="0"/>
        </w:numPr>
      </w:pPr>
      <w:r>
        <w:t>Este documento deve evoluir mediante as reuniões com o cliente e o avançar das sprints para o produto final.</w:t>
      </w:r>
    </w:p>
    <w:p w:rsidR="000E13D9" w:rsidRDefault="000E13D9" w:rsidP="000E13D9">
      <w:pPr>
        <w:pStyle w:val="Ttulo2"/>
        <w:rPr>
          <w:sz w:val="22"/>
        </w:rPr>
      </w:pPr>
      <w:bookmarkStart w:id="5" w:name="_Toc525902152"/>
      <w:bookmarkStart w:id="6" w:name="_Toc525908405"/>
      <w:r>
        <w:t>2</w:t>
      </w:r>
      <w:bookmarkEnd w:id="5"/>
      <w:r>
        <w:t>.1</w:t>
      </w:r>
      <w:r w:rsidRPr="000E13D9">
        <w:rPr>
          <w:sz w:val="22"/>
        </w:rPr>
        <w:t>Visão geral deste documento</w:t>
      </w:r>
      <w:bookmarkEnd w:id="6"/>
    </w:p>
    <w:p w:rsidR="000E13D9" w:rsidRDefault="000E13D9" w:rsidP="000E13D9">
      <w:r>
        <w:t>Esta introdução fornece as informações necessárias para fazer um bom uso deste documento, explicitando os seus objetivos e as convenções que foram adotadas no texto. As demais secções apresentam especificações do sistem Infor-Investigador e etão organizadas como descrito abaixo.</w:t>
      </w:r>
    </w:p>
    <w:p w:rsidR="000E13D9" w:rsidRDefault="000E13D9" w:rsidP="000E13D9">
      <w:pPr>
        <w:pStyle w:val="PargrafodaLista"/>
        <w:numPr>
          <w:ilvl w:val="0"/>
          <w:numId w:val="18"/>
        </w:numPr>
      </w:pPr>
      <w:r w:rsidRPr="000E13D9">
        <w:rPr>
          <w:b/>
        </w:rPr>
        <w:t xml:space="preserve">Secção </w:t>
      </w:r>
      <w:r w:rsidR="005A38FF">
        <w:rPr>
          <w:b/>
        </w:rPr>
        <w:t>3</w:t>
      </w:r>
      <w:r>
        <w:t xml:space="preserve"> – Descrição geral do sistema: apresenta uma visão geral do sistema, caracterizando qual é o escopo e descrevendo seus usuários.</w:t>
      </w:r>
    </w:p>
    <w:p w:rsidR="000E13D9" w:rsidRDefault="000E13D9" w:rsidP="000E13D9">
      <w:pPr>
        <w:pStyle w:val="PargrafodaLista"/>
        <w:numPr>
          <w:ilvl w:val="0"/>
          <w:numId w:val="18"/>
        </w:numPr>
      </w:pPr>
      <w:r>
        <w:rPr>
          <w:b/>
        </w:rPr>
        <w:t xml:space="preserve">Secção </w:t>
      </w:r>
      <w:r w:rsidR="005A38FF">
        <w:rPr>
          <w:b/>
        </w:rPr>
        <w:t>4</w:t>
      </w:r>
      <w:r>
        <w:rPr>
          <w:b/>
        </w:rPr>
        <w:t xml:space="preserve"> </w:t>
      </w:r>
      <w:r>
        <w:t>– Requisitos funcionais com casos de uso: especifica todos os requisitos funcionais do sistema para o Sprint1, descrevendo o fluxo de eventos, entradas e saídas de cada caso de uso a ser implementado.</w:t>
      </w:r>
    </w:p>
    <w:p w:rsidR="000E13D9" w:rsidRDefault="000E13D9" w:rsidP="000E13D9">
      <w:pPr>
        <w:pStyle w:val="PargrafodaLista"/>
        <w:numPr>
          <w:ilvl w:val="0"/>
          <w:numId w:val="18"/>
        </w:numPr>
      </w:pPr>
      <w:r w:rsidRPr="000E13D9">
        <w:rPr>
          <w:b/>
        </w:rPr>
        <w:t xml:space="preserve">Secção </w:t>
      </w:r>
      <w:r w:rsidR="005A38FF">
        <w:rPr>
          <w:b/>
        </w:rPr>
        <w:t>5</w:t>
      </w:r>
      <w:r w:rsidRPr="000E13D9">
        <w:rPr>
          <w:b/>
        </w:rPr>
        <w:t xml:space="preserve"> </w:t>
      </w:r>
      <w:r>
        <w:t xml:space="preserve">– Requisitos não funcionais: </w:t>
      </w:r>
      <w:r w:rsidR="00AC044F">
        <w:t>especifica todos os requisitos não funcionais do sistema até ao sprint1, divididos em requisitos de usabilidade, confiabilidade, desempenho, segurança, distribuição, adequação a padrões e requisitos de harware e software.</w:t>
      </w:r>
    </w:p>
    <w:p w:rsidR="00AC044F" w:rsidRPr="000E13D9" w:rsidRDefault="00AC044F" w:rsidP="000E13D9">
      <w:pPr>
        <w:pStyle w:val="PargrafodaLista"/>
        <w:numPr>
          <w:ilvl w:val="0"/>
          <w:numId w:val="18"/>
        </w:numPr>
      </w:pPr>
      <w:r>
        <w:rPr>
          <w:b/>
        </w:rPr>
        <w:t xml:space="preserve">Secção </w:t>
      </w:r>
      <w:r w:rsidR="005A38FF">
        <w:rPr>
          <w:b/>
        </w:rPr>
        <w:t>6</w:t>
      </w:r>
      <w:r>
        <w:rPr>
          <w:b/>
        </w:rPr>
        <w:t xml:space="preserve"> </w:t>
      </w:r>
      <w:r w:rsidR="005A38FF">
        <w:t>–</w:t>
      </w:r>
      <w:r>
        <w:t xml:space="preserve"> De</w:t>
      </w:r>
      <w:r w:rsidR="005A38FF">
        <w:t>scrição da interface com o usuário: apresenta desenhos, figuras ou rascunhos de tela do sistema.</w:t>
      </w:r>
    </w:p>
    <w:p w:rsidR="005A38FF" w:rsidRDefault="005A38FF" w:rsidP="005A38FF">
      <w:pPr>
        <w:pStyle w:val="Ttulo2"/>
        <w:rPr>
          <w:sz w:val="22"/>
        </w:rPr>
      </w:pPr>
      <w:bookmarkStart w:id="7" w:name="_Toc525908406"/>
      <w:r>
        <w:t>2.2.</w:t>
      </w:r>
      <w:r w:rsidRPr="005A38FF">
        <w:rPr>
          <w:sz w:val="22"/>
        </w:rPr>
        <w:t>Prioridade dos requisitos</w:t>
      </w:r>
      <w:bookmarkEnd w:id="7"/>
    </w:p>
    <w:p w:rsidR="005A38FF" w:rsidRDefault="005A38FF" w:rsidP="005A38FF">
      <w:r>
        <w:t>Para estabelecer a prioridade dos requisitos foram adotadas as denominações “essencial”. “importante” e “desejável”.</w:t>
      </w:r>
    </w:p>
    <w:p w:rsidR="005A38FF" w:rsidRDefault="005A38FF" w:rsidP="005A38FF">
      <w:pPr>
        <w:pStyle w:val="PargrafodaLista"/>
        <w:numPr>
          <w:ilvl w:val="0"/>
          <w:numId w:val="19"/>
        </w:numPr>
      </w:pPr>
      <w:r>
        <w:rPr>
          <w:b/>
        </w:rPr>
        <w:t xml:space="preserve">Essencial, </w:t>
      </w:r>
      <w:r>
        <w:t>são requisitos imprescindíveis, que têm de ser implementados.</w:t>
      </w:r>
    </w:p>
    <w:p w:rsidR="005A38FF" w:rsidRDefault="005A38FF" w:rsidP="005A38FF">
      <w:pPr>
        <w:pStyle w:val="PargrafodaLista"/>
        <w:numPr>
          <w:ilvl w:val="0"/>
          <w:numId w:val="19"/>
        </w:numPr>
      </w:pPr>
      <w:r>
        <w:rPr>
          <w:b/>
        </w:rPr>
        <w:t xml:space="preserve">Importante, </w:t>
      </w:r>
      <w:r>
        <w:t>são requisitos que devem ser implementados, mas se não forem, o sistema poderá ser implantado e usado mesmo assim.</w:t>
      </w:r>
    </w:p>
    <w:p w:rsidR="005A38FF" w:rsidRPr="005A38FF" w:rsidRDefault="005A38FF" w:rsidP="005A38FF">
      <w:pPr>
        <w:pStyle w:val="PargrafodaLista"/>
        <w:numPr>
          <w:ilvl w:val="0"/>
          <w:numId w:val="19"/>
        </w:numPr>
      </w:pPr>
      <w:r>
        <w:rPr>
          <w:b/>
        </w:rPr>
        <w:t>Desejável,</w:t>
      </w:r>
      <w:r>
        <w:t xml:space="preserve"> são requisitos que podem ser deixados para versões posteriores do sistema, caso não haja tempo hábil para implementá-los na verão que está a sendo especificada.</w:t>
      </w:r>
    </w:p>
    <w:p w:rsidR="00552785" w:rsidRDefault="00552785" w:rsidP="00552785">
      <w:pPr>
        <w:pStyle w:val="Listacommarcas"/>
        <w:numPr>
          <w:ilvl w:val="0"/>
          <w:numId w:val="0"/>
        </w:numPr>
      </w:pPr>
    </w:p>
    <w:p w:rsidR="005A38FF" w:rsidRDefault="005A38FF" w:rsidP="00552785">
      <w:pPr>
        <w:pStyle w:val="Listacommarcas"/>
        <w:numPr>
          <w:ilvl w:val="0"/>
          <w:numId w:val="0"/>
        </w:numPr>
      </w:pPr>
    </w:p>
    <w:p w:rsidR="00744C58" w:rsidRDefault="00744C58">
      <w:r>
        <w:br w:type="page"/>
      </w:r>
    </w:p>
    <w:p w:rsidR="005A38FF" w:rsidRDefault="005A38FF" w:rsidP="005A38FF">
      <w:pPr>
        <w:pStyle w:val="Ttulo1"/>
      </w:pPr>
      <w:bookmarkStart w:id="8" w:name="_Toc525908407"/>
      <w:r>
        <w:lastRenderedPageBreak/>
        <w:t>3.Descrição geral do sistema</w:t>
      </w:r>
      <w:bookmarkEnd w:id="8"/>
    </w:p>
    <w:p w:rsidR="005A38FF" w:rsidRDefault="005A38FF" w:rsidP="005A38FF">
      <w:pPr>
        <w:pStyle w:val="Listacommarcas"/>
        <w:numPr>
          <w:ilvl w:val="0"/>
          <w:numId w:val="0"/>
        </w:numPr>
      </w:pPr>
      <w:r>
        <w:t xml:space="preserve">A plataforma Infor.Investigador é intencionalmente uma solução móvel, que acompanha os investigadores no seu dia-a-dia, ajudando-os na sua atividade de investigação. </w:t>
      </w:r>
    </w:p>
    <w:p w:rsidR="005A38FF" w:rsidRDefault="00744C58" w:rsidP="005A38FF">
      <w:pPr>
        <w:pStyle w:val="Ttulo2"/>
      </w:pPr>
      <w:bookmarkStart w:id="9" w:name="_Toc525908408"/>
      <w:r>
        <w:t>3.1.Tipos de utilizadores (Sprint2)</w:t>
      </w:r>
      <w:bookmarkEnd w:id="9"/>
    </w:p>
    <w:p w:rsidR="00744C58" w:rsidRPr="00744C58" w:rsidRDefault="00744C58" w:rsidP="00744C58">
      <w:r>
        <w:t xml:space="preserve">Nesta secção apresentamos os perfis de utilizadores, ou seja, os atores que o utilizam. A relevância desta definião advém de que todas as funcionalidades têm de ser relacionadas com o ator que a utiliza. </w:t>
      </w:r>
    </w:p>
    <w:p w:rsidR="008A12DD" w:rsidRDefault="008A12DD" w:rsidP="00C6554A">
      <w:pPr>
        <w:pStyle w:val="Ttulo1"/>
      </w:pPr>
    </w:p>
    <w:p w:rsidR="00744C58" w:rsidRDefault="00744C58" w:rsidP="00744C58"/>
    <w:p w:rsidR="00744C58" w:rsidRDefault="00744C58" w:rsidP="00744C58"/>
    <w:p w:rsidR="00744C58" w:rsidRDefault="00744C58" w:rsidP="00744C58"/>
    <w:p w:rsidR="00744C58" w:rsidRDefault="00744C58" w:rsidP="00744C58"/>
    <w:p w:rsidR="00744C58" w:rsidRDefault="00744C58" w:rsidP="00744C58"/>
    <w:p w:rsidR="00744C58" w:rsidRDefault="00744C58" w:rsidP="00744C58"/>
    <w:p w:rsidR="00744C58" w:rsidRDefault="00744C58" w:rsidP="00744C58"/>
    <w:p w:rsidR="00744C58" w:rsidRDefault="00744C58" w:rsidP="00744C58"/>
    <w:p w:rsidR="00744C58" w:rsidRDefault="00744C58" w:rsidP="00744C58"/>
    <w:p w:rsidR="00744C58" w:rsidRDefault="00744C58" w:rsidP="00744C58"/>
    <w:p w:rsidR="00744C58" w:rsidRDefault="00744C58" w:rsidP="00744C58"/>
    <w:p w:rsidR="00744C58" w:rsidRDefault="00744C58" w:rsidP="00744C58"/>
    <w:p w:rsidR="00744C58" w:rsidRDefault="00744C58" w:rsidP="00744C58"/>
    <w:p w:rsidR="00744C58" w:rsidRDefault="00744C58" w:rsidP="00744C58"/>
    <w:p w:rsidR="00744C58" w:rsidRDefault="00744C58" w:rsidP="00744C58"/>
    <w:p w:rsidR="00744C58" w:rsidRDefault="00744C58" w:rsidP="00744C58"/>
    <w:p w:rsidR="00744C58" w:rsidRDefault="00744C58" w:rsidP="00744C58"/>
    <w:p w:rsidR="00744C58" w:rsidRPr="00744C58" w:rsidRDefault="00744C58" w:rsidP="00744C58"/>
    <w:p w:rsidR="00744C58" w:rsidRDefault="00744C58" w:rsidP="00744C58">
      <w:pPr>
        <w:pStyle w:val="Ttulo1"/>
      </w:pPr>
      <w:bookmarkStart w:id="10" w:name="_Toc525908409"/>
      <w:r>
        <w:lastRenderedPageBreak/>
        <w:t>4.Requisitos funcionais</w:t>
      </w:r>
      <w:bookmarkEnd w:id="10"/>
    </w:p>
    <w:p w:rsidR="00744C58" w:rsidRPr="00744C58" w:rsidRDefault="00744C58" w:rsidP="00744C58">
      <w:r>
        <w:t>Para facilitar a visualização dest</w:t>
      </w:r>
      <w:r w:rsidR="00762A5E">
        <w:t>a secção</w:t>
      </w:r>
      <w:r>
        <w:t>, os requisitos serão agrudados em subsecções.</w:t>
      </w:r>
    </w:p>
    <w:p w:rsidR="00744C58" w:rsidRDefault="00762A5E" w:rsidP="00744C58">
      <w:pPr>
        <w:pStyle w:val="Ttulo2"/>
      </w:pPr>
      <w:bookmarkStart w:id="11" w:name="_Toc525908410"/>
      <w:r>
        <w:t>4.1.</w:t>
      </w:r>
      <w:r w:rsidR="00582B4B">
        <w:t>Registo</w:t>
      </w:r>
      <w:bookmarkEnd w:id="11"/>
    </w:p>
    <w:p w:rsidR="00582B4B" w:rsidRDefault="00582B4B" w:rsidP="00582B4B">
      <w:r>
        <w:t>Criação da conta de utilizador para poder efetuar o login.</w:t>
      </w:r>
    </w:p>
    <w:p w:rsidR="00582B4B" w:rsidRDefault="00582B4B" w:rsidP="00582B4B">
      <w:pPr>
        <w:pStyle w:val="Cabealho1"/>
        <w:numPr>
          <w:ilvl w:val="0"/>
          <w:numId w:val="22"/>
        </w:numPr>
      </w:pPr>
      <w:r w:rsidRPr="005375C1">
        <w:rPr>
          <w:b/>
        </w:rPr>
        <w:t xml:space="preserve">[Requisito </w:t>
      </w:r>
      <w:r w:rsidR="00954396" w:rsidRPr="005375C1">
        <w:rPr>
          <w:b/>
        </w:rPr>
        <w:t>–</w:t>
      </w:r>
      <w:r w:rsidRPr="005375C1">
        <w:rPr>
          <w:b/>
        </w:rPr>
        <w:t xml:space="preserve"> 01</w:t>
      </w:r>
      <w:r w:rsidR="00954396" w:rsidRPr="005375C1">
        <w:rPr>
          <w:b/>
        </w:rPr>
        <w:t xml:space="preserve"> - Essenci</w:t>
      </w:r>
      <w:r w:rsidR="005375C1">
        <w:rPr>
          <w:b/>
        </w:rPr>
        <w:t>al</w:t>
      </w:r>
      <w:r w:rsidRPr="005375C1">
        <w:rPr>
          <w:b/>
        </w:rPr>
        <w:t>]</w:t>
      </w:r>
      <w:r w:rsidR="005375C1" w:rsidRPr="005375C1">
        <w:rPr>
          <w:b/>
        </w:rPr>
        <w:t xml:space="preserve"> </w:t>
      </w:r>
      <w:r w:rsidR="005375C1">
        <w:t xml:space="preserve">: </w:t>
      </w:r>
      <w:r>
        <w:t>É pedido ao utilizador que preencha o seu nome próprio, apelido, username, email, palavra-passe e a confirmação da palavra passe.</w:t>
      </w:r>
    </w:p>
    <w:p w:rsidR="00582B4B" w:rsidRPr="00582B4B" w:rsidRDefault="00582B4B" w:rsidP="00582B4B">
      <w:pPr>
        <w:pStyle w:val="PargrafodaLista"/>
        <w:numPr>
          <w:ilvl w:val="0"/>
          <w:numId w:val="22"/>
        </w:numPr>
      </w:pPr>
      <w:r w:rsidRPr="005375C1">
        <w:rPr>
          <w:b/>
        </w:rPr>
        <w:t>[Requisito – 02</w:t>
      </w:r>
      <w:r w:rsidR="00954396" w:rsidRPr="005375C1">
        <w:rPr>
          <w:b/>
        </w:rPr>
        <w:t xml:space="preserve"> - Importante</w:t>
      </w:r>
      <w:r w:rsidRPr="005375C1">
        <w:rPr>
          <w:b/>
        </w:rPr>
        <w:t>]</w:t>
      </w:r>
      <w:r w:rsidR="005375C1">
        <w:t xml:space="preserve"> : </w:t>
      </w:r>
      <w:r w:rsidR="00954396">
        <w:t>Após o requisito número 1 será direcionado para uma página para inserir os dados de perfil. Neste escrã o utilizador preenche com uma</w:t>
      </w:r>
      <w:r w:rsidR="00446AFE">
        <w:t xml:space="preserve"> profile photo</w:t>
      </w:r>
      <w:r w:rsidR="00954396">
        <w:t xml:space="preserve"> </w:t>
      </w:r>
      <w:r w:rsidR="00446AFE">
        <w:t>(</w:t>
      </w:r>
      <w:r w:rsidR="00954396">
        <w:t>foto de perfil</w:t>
      </w:r>
      <w:r w:rsidR="00446AFE">
        <w:t>)</w:t>
      </w:r>
      <w:r w:rsidR="00954396">
        <w:t>, ORCID, affiliation</w:t>
      </w:r>
      <w:r w:rsidR="00AE4542">
        <w:t xml:space="preserve"> (universidade)</w:t>
      </w:r>
      <w:r w:rsidR="00954396">
        <w:t>,</w:t>
      </w:r>
      <w:r w:rsidR="00446AFE">
        <w:t xml:space="preserve"> research unit</w:t>
      </w:r>
      <w:r w:rsidR="00954396">
        <w:t xml:space="preserve"> </w:t>
      </w:r>
      <w:r w:rsidR="00AE4542">
        <w:t>(</w:t>
      </w:r>
      <w:r w:rsidR="00954396">
        <w:t xml:space="preserve">unidade de </w:t>
      </w:r>
      <w:r w:rsidR="005375C1">
        <w:t>investigação</w:t>
      </w:r>
      <w:r w:rsidR="00AE4542">
        <w:t>)</w:t>
      </w:r>
      <w:r w:rsidR="00954396">
        <w:t xml:space="preserve">, </w:t>
      </w:r>
      <w:r w:rsidR="00446AFE">
        <w:t>interests(</w:t>
      </w:r>
      <w:r w:rsidR="00954396">
        <w:t>interesses</w:t>
      </w:r>
      <w:r w:rsidR="00446AFE">
        <w:t>)</w:t>
      </w:r>
      <w:r w:rsidR="00954396">
        <w:t>. Apenas após o preenchimento de todos estes campos, o utilizador é redirecionado para o feed de notícias.</w:t>
      </w:r>
    </w:p>
    <w:p w:rsidR="00582B4B" w:rsidRDefault="00762A5E" w:rsidP="00582B4B">
      <w:pPr>
        <w:pStyle w:val="Ttulo2"/>
      </w:pPr>
      <w:bookmarkStart w:id="12" w:name="_Toc525908411"/>
      <w:r>
        <w:t>4.2.</w:t>
      </w:r>
      <w:r w:rsidR="00954396">
        <w:t>Login</w:t>
      </w:r>
      <w:bookmarkEnd w:id="12"/>
    </w:p>
    <w:p w:rsidR="00954396" w:rsidRDefault="00954396" w:rsidP="00954396">
      <w:r>
        <w:t>Para o utilziador aceder à plataforma terá obrigatoriamente que fazer o login caso o utilizador já tenha conta, caso contrário terá de fazer o registo.</w:t>
      </w:r>
    </w:p>
    <w:p w:rsidR="00954396" w:rsidRPr="00954396" w:rsidRDefault="00954396" w:rsidP="00954396">
      <w:pPr>
        <w:pStyle w:val="PargrafodaLista"/>
        <w:numPr>
          <w:ilvl w:val="0"/>
          <w:numId w:val="22"/>
        </w:numPr>
      </w:pPr>
      <w:r w:rsidRPr="005375C1">
        <w:rPr>
          <w:b/>
        </w:rPr>
        <w:t>[Requisito – 03 – Essencial]</w:t>
      </w:r>
      <w:r w:rsidR="005375C1">
        <w:t xml:space="preserve"> : </w:t>
      </w:r>
      <w:r>
        <w:t>O utilizador deverá preencher o username, a palavra passe e fazer click num botão específico para a autenticação dos dados para poder ser direcionado para o perfil. Caso os dados não estejam corretos será pedido para preencher de novo.</w:t>
      </w:r>
    </w:p>
    <w:p w:rsidR="00582B4B" w:rsidRDefault="00762A5E" w:rsidP="00582B4B">
      <w:pPr>
        <w:pStyle w:val="Ttulo2"/>
      </w:pPr>
      <w:bookmarkStart w:id="13" w:name="_Toc525908412"/>
      <w:r>
        <w:t>4.3.</w:t>
      </w:r>
      <w:r w:rsidR="00954396">
        <w:t>Recuperação da palavra passe</w:t>
      </w:r>
      <w:bookmarkEnd w:id="13"/>
    </w:p>
    <w:p w:rsidR="00954396" w:rsidRDefault="00954396" w:rsidP="00954396">
      <w:r>
        <w:t>Caso o utilizador não consiga ser autenticado com os dados preenchidos ou em caso de esquecimento dos dados de acesso.</w:t>
      </w:r>
    </w:p>
    <w:p w:rsidR="00EC22D2" w:rsidRDefault="00954396" w:rsidP="00954396">
      <w:pPr>
        <w:pStyle w:val="PargrafodaLista"/>
        <w:numPr>
          <w:ilvl w:val="0"/>
          <w:numId w:val="22"/>
        </w:numPr>
      </w:pPr>
      <w:r w:rsidRPr="005375C1">
        <w:rPr>
          <w:b/>
        </w:rPr>
        <w:t>[Requisito – 04 – Importante]</w:t>
      </w:r>
      <w:r w:rsidR="005375C1" w:rsidRPr="005375C1">
        <w:rPr>
          <w:b/>
        </w:rPr>
        <w:t xml:space="preserve"> </w:t>
      </w:r>
      <w:r w:rsidR="005375C1">
        <w:t xml:space="preserve">: </w:t>
      </w:r>
      <w:r>
        <w:t>O utilizador terá de fazer click com o b</w:t>
      </w:r>
      <w:r w:rsidR="005375C1">
        <w:t>o</w:t>
      </w:r>
      <w:r>
        <w:t>tão do rato n</w:t>
      </w:r>
      <w:r w:rsidR="005375C1">
        <w:t>as palavras “recover password”</w:t>
      </w:r>
      <w:r w:rsidR="00EC22D2">
        <w:t>.</w:t>
      </w:r>
    </w:p>
    <w:p w:rsidR="00954396" w:rsidRPr="00954396" w:rsidRDefault="00EC22D2" w:rsidP="00EC22D2">
      <w:pPr>
        <w:pStyle w:val="PargrafodaLista"/>
        <w:numPr>
          <w:ilvl w:val="0"/>
          <w:numId w:val="22"/>
        </w:numPr>
      </w:pPr>
      <w:r>
        <w:rPr>
          <w:b/>
        </w:rPr>
        <w:t xml:space="preserve">[Requisito – 05 – importante] : </w:t>
      </w:r>
      <w:r>
        <w:t>Após o requisito número 4 s</w:t>
      </w:r>
      <w:r w:rsidR="005375C1">
        <w:t>erá direcionado para uma página onde lhe irá ser pedido o email. Para este será enviada uma nova palavra passe.</w:t>
      </w:r>
    </w:p>
    <w:p w:rsidR="00582B4B" w:rsidRDefault="00762A5E" w:rsidP="00582B4B">
      <w:pPr>
        <w:pStyle w:val="Ttulo2"/>
      </w:pPr>
      <w:bookmarkStart w:id="14" w:name="_Toc525908413"/>
      <w:r>
        <w:t>4.4.</w:t>
      </w:r>
      <w:r w:rsidR="005375C1">
        <w:t>Perfil</w:t>
      </w:r>
      <w:bookmarkEnd w:id="14"/>
    </w:p>
    <w:p w:rsidR="005375C1" w:rsidRDefault="005375C1" w:rsidP="005375C1">
      <w:r>
        <w:t>Todos os utilizadores terão um perfil.</w:t>
      </w:r>
    </w:p>
    <w:p w:rsidR="005375C1" w:rsidRPr="005375C1" w:rsidRDefault="005375C1" w:rsidP="005375C1">
      <w:pPr>
        <w:pStyle w:val="PargrafodaLista"/>
        <w:numPr>
          <w:ilvl w:val="0"/>
          <w:numId w:val="22"/>
        </w:numPr>
        <w:rPr>
          <w:b/>
        </w:rPr>
      </w:pPr>
      <w:r w:rsidRPr="005375C1">
        <w:rPr>
          <w:b/>
        </w:rPr>
        <w:t>[Requisito – 0</w:t>
      </w:r>
      <w:r w:rsidR="00EC22D2">
        <w:rPr>
          <w:b/>
        </w:rPr>
        <w:t>6</w:t>
      </w:r>
      <w:r w:rsidRPr="005375C1">
        <w:rPr>
          <w:b/>
        </w:rPr>
        <w:t xml:space="preserve"> – Essencial]</w:t>
      </w:r>
      <w:r>
        <w:rPr>
          <w:b/>
        </w:rPr>
        <w:t xml:space="preserve"> : </w:t>
      </w:r>
      <w:r>
        <w:t xml:space="preserve">Nesta página aparece a informação do investigador, a fotografia, o nome completo, ORCID, </w:t>
      </w:r>
      <w:r w:rsidR="00446AFE">
        <w:t>universidade</w:t>
      </w:r>
      <w:r>
        <w:t>, unidade de investigação e os interesses.</w:t>
      </w:r>
    </w:p>
    <w:p w:rsidR="005375C1" w:rsidRPr="005375C1" w:rsidRDefault="005375C1" w:rsidP="005375C1"/>
    <w:p w:rsidR="00582B4B" w:rsidRDefault="00762A5E" w:rsidP="00582B4B">
      <w:pPr>
        <w:pStyle w:val="Ttulo2"/>
      </w:pPr>
      <w:bookmarkStart w:id="15" w:name="_Toc525908414"/>
      <w:r>
        <w:lastRenderedPageBreak/>
        <w:t>4.5.</w:t>
      </w:r>
      <w:r w:rsidR="005375C1">
        <w:t>Feed de Notícias</w:t>
      </w:r>
      <w:bookmarkEnd w:id="15"/>
    </w:p>
    <w:p w:rsidR="005375C1" w:rsidRDefault="005375C1" w:rsidP="005375C1">
      <w:r>
        <w:t>Para além do perfil o utilizador terá um feed de notícias.</w:t>
      </w:r>
    </w:p>
    <w:p w:rsidR="008A12DD" w:rsidRDefault="005375C1" w:rsidP="00C6554A">
      <w:pPr>
        <w:pStyle w:val="PargrafodaLista"/>
        <w:numPr>
          <w:ilvl w:val="0"/>
          <w:numId w:val="22"/>
        </w:numPr>
      </w:pPr>
      <w:r>
        <w:rPr>
          <w:b/>
        </w:rPr>
        <w:t>[Requisito – 0</w:t>
      </w:r>
      <w:r w:rsidR="00EC22D2">
        <w:rPr>
          <w:b/>
        </w:rPr>
        <w:t>7</w:t>
      </w:r>
      <w:r>
        <w:rPr>
          <w:b/>
        </w:rPr>
        <w:t xml:space="preserve"> – Desejável] : </w:t>
      </w:r>
      <w:r>
        <w:t>Para a sprint1 será apresentado um feed de notícias aleatório.</w:t>
      </w: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8A12DD" w:rsidRDefault="008A12DD" w:rsidP="00C6554A">
      <w:pPr>
        <w:pStyle w:val="Ttulo1"/>
      </w:pPr>
    </w:p>
    <w:p w:rsidR="00F456F3" w:rsidRDefault="00F456F3" w:rsidP="00C6554A">
      <w:pPr>
        <w:pStyle w:val="Ttulo1"/>
      </w:pPr>
    </w:p>
    <w:p w:rsidR="00F456F3" w:rsidRDefault="00F456F3" w:rsidP="00C6554A">
      <w:pPr>
        <w:pStyle w:val="Ttulo1"/>
      </w:pPr>
    </w:p>
    <w:p w:rsidR="00F456F3" w:rsidRDefault="00F456F3">
      <w:r>
        <w:br w:type="page"/>
      </w:r>
    </w:p>
    <w:p w:rsidR="00762A5E" w:rsidRDefault="00762A5E" w:rsidP="00762A5E">
      <w:pPr>
        <w:pStyle w:val="Ttulo1"/>
      </w:pPr>
      <w:bookmarkStart w:id="16" w:name="_Toc525908415"/>
      <w:r>
        <w:lastRenderedPageBreak/>
        <w:t>5.Requisitos não funcionais</w:t>
      </w:r>
      <w:bookmarkEnd w:id="16"/>
    </w:p>
    <w:p w:rsidR="00762A5E" w:rsidRPr="00744C58" w:rsidRDefault="00762A5E" w:rsidP="00762A5E">
      <w:r>
        <w:t>Para facilitar a visualização desta secção, os requisitos serão agrudados em subsecções.</w:t>
      </w:r>
    </w:p>
    <w:p w:rsidR="00762A5E" w:rsidRPr="00D5413C" w:rsidRDefault="00762A5E" w:rsidP="00762A5E">
      <w:pPr>
        <w:pStyle w:val="Ttulo2"/>
      </w:pPr>
      <w:bookmarkStart w:id="17" w:name="_Toc525908416"/>
      <w:r>
        <w:t>5.1</w:t>
      </w:r>
      <w:bookmarkEnd w:id="17"/>
    </w:p>
    <w:p w:rsidR="00762A5E" w:rsidRDefault="00762A5E" w:rsidP="00762A5E">
      <w:pPr>
        <w:pStyle w:val="Listacommarcas"/>
        <w:numPr>
          <w:ilvl w:val="0"/>
          <w:numId w:val="0"/>
        </w:numPr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C6554A">
      <w:pPr>
        <w:pStyle w:val="Ttulo1"/>
      </w:pPr>
    </w:p>
    <w:p w:rsidR="00762A5E" w:rsidRDefault="00762A5E" w:rsidP="00762A5E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</w:p>
    <w:p w:rsidR="00762A5E" w:rsidRPr="00762A5E" w:rsidRDefault="00762A5E" w:rsidP="00762A5E"/>
    <w:p w:rsidR="008A12DD" w:rsidRDefault="00762A5E" w:rsidP="00C6554A">
      <w:pPr>
        <w:pStyle w:val="Ttulo1"/>
      </w:pPr>
      <w:bookmarkStart w:id="18" w:name="_Toc525908417"/>
      <w:r>
        <w:lastRenderedPageBreak/>
        <w:t>6.Descrição da interface com o usuário</w:t>
      </w:r>
      <w:bookmarkEnd w:id="18"/>
    </w:p>
    <w:p w:rsidR="008A12DD" w:rsidRDefault="00762A5E" w:rsidP="00762A5E">
      <w:r>
        <w:t>Aqui serão apresentados desenhos das telas do sistema necessários ou convenientes para esclarecer os requisitos dos sistema. Para facilitar a visualização desta secção, as imagens serão agrudados em subsecções tendo o requisito como título.</w:t>
      </w:r>
    </w:p>
    <w:p w:rsidR="00EC22D2" w:rsidRDefault="00EC22D2" w:rsidP="00EC22D2">
      <w:pPr>
        <w:pStyle w:val="Ttulo2"/>
      </w:pPr>
      <w:bookmarkStart w:id="19" w:name="_Toc525908418"/>
      <w:r>
        <w:t>6.1</w:t>
      </w:r>
      <w:r w:rsidRPr="00762A5E">
        <w:rPr>
          <w:sz w:val="22"/>
        </w:rPr>
        <w:t>.</w:t>
      </w:r>
      <w:r>
        <w:rPr>
          <w:sz w:val="22"/>
        </w:rPr>
        <w:t>Ecrã inicial</w:t>
      </w:r>
      <w:bookmarkEnd w:id="19"/>
    </w:p>
    <w:p w:rsidR="00EC22D2" w:rsidRPr="00514122" w:rsidRDefault="00EC22D2" w:rsidP="00762A5E">
      <w:r>
        <w:rPr>
          <w:noProof/>
        </w:rPr>
        <w:drawing>
          <wp:inline distT="0" distB="0" distL="0" distR="0" wp14:anchorId="12BE1E90" wp14:editId="22A73E46">
            <wp:extent cx="4888230" cy="3025775"/>
            <wp:effectExtent l="76200" t="76200" r="140970" b="136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3025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54A" w:rsidRDefault="00762A5E" w:rsidP="00C6554A">
      <w:pPr>
        <w:pStyle w:val="Ttulo2"/>
      </w:pPr>
      <w:bookmarkStart w:id="20" w:name="_Toc525908419"/>
      <w:r>
        <w:t>6.</w:t>
      </w:r>
      <w:r w:rsidR="00EC22D2">
        <w:t>2</w:t>
      </w:r>
      <w:r w:rsidRPr="00762A5E">
        <w:rPr>
          <w:sz w:val="22"/>
        </w:rPr>
        <w:t>.Registo</w:t>
      </w:r>
      <w:bookmarkEnd w:id="20"/>
    </w:p>
    <w:p w:rsidR="00762A5E" w:rsidRDefault="00762A5E" w:rsidP="00762A5E">
      <w:pPr>
        <w:pStyle w:val="PargrafodaLista"/>
        <w:numPr>
          <w:ilvl w:val="0"/>
          <w:numId w:val="22"/>
        </w:numPr>
      </w:pPr>
      <w:r w:rsidRPr="005375C1">
        <w:rPr>
          <w:b/>
        </w:rPr>
        <w:t xml:space="preserve">[Requisito – 01 </w:t>
      </w:r>
      <w:r w:rsidR="00EC22D2">
        <w:rPr>
          <w:b/>
        </w:rPr>
        <w:t>–</w:t>
      </w:r>
      <w:r w:rsidRPr="005375C1">
        <w:rPr>
          <w:b/>
        </w:rPr>
        <w:t xml:space="preserve"> Essenci</w:t>
      </w:r>
      <w:r>
        <w:rPr>
          <w:b/>
        </w:rPr>
        <w:t>al</w:t>
      </w:r>
      <w:r w:rsidR="00EC22D2">
        <w:t>]</w:t>
      </w:r>
    </w:p>
    <w:p w:rsidR="00EC22D2" w:rsidRDefault="00EC22D2" w:rsidP="00EC22D2">
      <w:pPr>
        <w:pStyle w:val="PargrafodaLista"/>
      </w:pPr>
      <w:r>
        <w:rPr>
          <w:noProof/>
        </w:rPr>
        <w:drawing>
          <wp:inline distT="0" distB="0" distL="0" distR="0">
            <wp:extent cx="4888230" cy="2749842"/>
            <wp:effectExtent l="76200" t="76200" r="140970" b="1270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27498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22D2" w:rsidRPr="00762A5E" w:rsidRDefault="00EC22D2" w:rsidP="00EC22D2">
      <w:pPr>
        <w:pStyle w:val="PargrafodaLista"/>
        <w:numPr>
          <w:ilvl w:val="0"/>
          <w:numId w:val="22"/>
        </w:numPr>
      </w:pPr>
      <w:r>
        <w:rPr>
          <w:b/>
        </w:rPr>
        <w:t>[Requisito – 02 – Importante]</w:t>
      </w:r>
    </w:p>
    <w:p w:rsidR="00EC22D2" w:rsidRDefault="00EC22D2" w:rsidP="00EC22D2">
      <w:pPr>
        <w:pStyle w:val="Ttulo2"/>
      </w:pPr>
      <w:bookmarkStart w:id="21" w:name="_Toc525908420"/>
      <w:r>
        <w:lastRenderedPageBreak/>
        <w:t>6.3</w:t>
      </w:r>
      <w:r w:rsidRPr="00762A5E">
        <w:rPr>
          <w:sz w:val="22"/>
        </w:rPr>
        <w:t>.</w:t>
      </w:r>
      <w:r>
        <w:rPr>
          <w:sz w:val="22"/>
        </w:rPr>
        <w:t>Login</w:t>
      </w:r>
      <w:bookmarkEnd w:id="21"/>
    </w:p>
    <w:p w:rsidR="00762A5E" w:rsidRPr="00762A5E" w:rsidRDefault="00EC22D2" w:rsidP="00EC22D2">
      <w:pPr>
        <w:pStyle w:val="PargrafodaLista"/>
        <w:numPr>
          <w:ilvl w:val="0"/>
          <w:numId w:val="22"/>
        </w:numPr>
      </w:pPr>
      <w:r>
        <w:rPr>
          <w:b/>
        </w:rPr>
        <w:t>[Requisito – 03 – Essencial]</w:t>
      </w:r>
    </w:p>
    <w:p w:rsidR="00EC22D2" w:rsidRDefault="00EC22D2" w:rsidP="00EC22D2">
      <w:pPr>
        <w:pStyle w:val="Ttulo2"/>
        <w:rPr>
          <w:sz w:val="22"/>
        </w:rPr>
      </w:pPr>
      <w:bookmarkStart w:id="22" w:name="_Toc525908421"/>
      <w:r>
        <w:t>6.4</w:t>
      </w:r>
      <w:r w:rsidRPr="00762A5E">
        <w:rPr>
          <w:sz w:val="22"/>
        </w:rPr>
        <w:t>.</w:t>
      </w:r>
      <w:r>
        <w:rPr>
          <w:sz w:val="22"/>
        </w:rPr>
        <w:t>Recuperação da palavra passe</w:t>
      </w:r>
      <w:bookmarkEnd w:id="22"/>
    </w:p>
    <w:p w:rsidR="00EC22D2" w:rsidRPr="00EC22D2" w:rsidRDefault="00EC22D2" w:rsidP="00EC22D2">
      <w:pPr>
        <w:pStyle w:val="PargrafodaLista"/>
        <w:numPr>
          <w:ilvl w:val="0"/>
          <w:numId w:val="22"/>
        </w:numPr>
      </w:pPr>
      <w:r>
        <w:rPr>
          <w:b/>
        </w:rPr>
        <w:t>[Requisito – 04 – Importante]</w:t>
      </w:r>
    </w:p>
    <w:p w:rsidR="00EC22D2" w:rsidRPr="00EC22D2" w:rsidRDefault="00EC22D2" w:rsidP="00EC22D2">
      <w:pPr>
        <w:pStyle w:val="PargrafodaLista"/>
        <w:numPr>
          <w:ilvl w:val="0"/>
          <w:numId w:val="22"/>
        </w:numPr>
      </w:pPr>
      <w:r>
        <w:rPr>
          <w:b/>
        </w:rPr>
        <w:t>[Requisito – 04 – Importante]</w:t>
      </w:r>
    </w:p>
    <w:p w:rsidR="008A12DD" w:rsidRDefault="00EC22D2" w:rsidP="00EC22D2">
      <w:pPr>
        <w:pStyle w:val="PargrafodaLista"/>
      </w:pPr>
      <w:r>
        <w:rPr>
          <w:noProof/>
        </w:rPr>
        <w:drawing>
          <wp:inline distT="0" distB="0" distL="0" distR="0">
            <wp:extent cx="4888230" cy="2749842"/>
            <wp:effectExtent l="76200" t="76200" r="140970" b="1270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27498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22D2" w:rsidRDefault="00EC22D2" w:rsidP="00EC22D2">
      <w:pPr>
        <w:pStyle w:val="Ttulo2"/>
      </w:pPr>
      <w:bookmarkStart w:id="23" w:name="_Toc525908422"/>
      <w:r>
        <w:t>6.5.Perfil</w:t>
      </w:r>
      <w:bookmarkEnd w:id="23"/>
    </w:p>
    <w:p w:rsidR="00EC22D2" w:rsidRPr="00762A5E" w:rsidRDefault="00EC22D2" w:rsidP="00EC22D2">
      <w:pPr>
        <w:pStyle w:val="PargrafodaLista"/>
        <w:numPr>
          <w:ilvl w:val="0"/>
          <w:numId w:val="23"/>
        </w:numPr>
      </w:pPr>
      <w:r>
        <w:rPr>
          <w:b/>
        </w:rPr>
        <w:t>[Requisito – 03 – Essencial]</w:t>
      </w:r>
    </w:p>
    <w:p w:rsidR="00EC22D2" w:rsidRDefault="00EC22D2" w:rsidP="00EC22D2">
      <w:pPr>
        <w:pStyle w:val="PargrafodaLista"/>
      </w:pPr>
      <w:r>
        <w:rPr>
          <w:noProof/>
        </w:rPr>
        <w:drawing>
          <wp:inline distT="0" distB="0" distL="0" distR="0">
            <wp:extent cx="4888230" cy="2749842"/>
            <wp:effectExtent l="76200" t="76200" r="140970" b="1270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27498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22D2" w:rsidRDefault="00EC22D2" w:rsidP="00EC22D2">
      <w:pPr>
        <w:pStyle w:val="Ttulo2"/>
      </w:pPr>
      <w:bookmarkStart w:id="24" w:name="_Toc525908423"/>
      <w:r>
        <w:lastRenderedPageBreak/>
        <w:t>6.5.Feed de notícias</w:t>
      </w:r>
      <w:bookmarkEnd w:id="24"/>
    </w:p>
    <w:p w:rsidR="00EC22D2" w:rsidRPr="00EC22D2" w:rsidRDefault="00EC22D2" w:rsidP="00EC22D2">
      <w:r>
        <w:rPr>
          <w:noProof/>
        </w:rPr>
        <w:drawing>
          <wp:inline distT="0" distB="0" distL="0" distR="0">
            <wp:extent cx="4888230" cy="2726289"/>
            <wp:effectExtent l="76200" t="76200" r="140970" b="131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27262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22D2" w:rsidRDefault="00EC22D2" w:rsidP="00EC22D2">
      <w:pPr>
        <w:pStyle w:val="PargrafodaLista"/>
      </w:pPr>
    </w:p>
    <w:p w:rsidR="00F456F3" w:rsidRDefault="00F456F3" w:rsidP="008A12DD"/>
    <w:sectPr w:rsidR="00F456F3" w:rsidSect="001A53FC">
      <w:headerReference w:type="default" r:id="rId13"/>
      <w:footerReference w:type="default" r:id="rId14"/>
      <w:footerReference w:type="first" r:id="rId15"/>
      <w:pgSz w:w="11906" w:h="16838" w:code="9"/>
      <w:pgMar w:top="1728" w:right="2408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304" w:rsidRDefault="00C63304" w:rsidP="00C6554A">
      <w:pPr>
        <w:spacing w:before="0" w:after="0" w:line="240" w:lineRule="auto"/>
      </w:pPr>
      <w:r>
        <w:separator/>
      </w:r>
    </w:p>
  </w:endnote>
  <w:endnote w:type="continuationSeparator" w:id="0">
    <w:p w:rsidR="00C63304" w:rsidRDefault="00C6330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6F3" w:rsidRDefault="00AE4542" w:rsidP="00AC044F">
    <w:pPr>
      <w:pStyle w:val="Rodap"/>
      <w:jc w:val="left"/>
    </w:pPr>
    <w:r>
      <w:rPr>
        <w:lang w:bidi="pt-PT"/>
      </w:rPr>
      <w:t>ES18_newsfinder_requisitos_0.1</w:t>
    </w:r>
    <w:r w:rsidR="00AC044F">
      <w:rPr>
        <w:lang w:bidi="pt-PT"/>
      </w:rPr>
      <w:tab/>
      <w:t xml:space="preserve">    </w:t>
    </w:r>
    <w:r w:rsidR="00AC044F">
      <w:rPr>
        <w:lang w:bidi="pt-PT"/>
      </w:rPr>
      <w:tab/>
    </w:r>
    <w:r w:rsidR="00AC044F">
      <w:rPr>
        <w:lang w:bidi="pt-PT"/>
      </w:rPr>
      <w:tab/>
    </w:r>
    <w:r w:rsidR="00AC044F">
      <w:rPr>
        <w:lang w:bidi="pt-PT"/>
      </w:rPr>
      <w:tab/>
      <w:t>Página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6F3" w:rsidRDefault="00F456F3" w:rsidP="008A12DD">
    <w:pPr>
      <w:pStyle w:val="Rodap"/>
      <w:jc w:val="center"/>
    </w:pPr>
    <w:r>
      <w:t xml:space="preserve">Versão </w:t>
    </w:r>
    <w:r w:rsidR="00AE4542">
      <w:t>0.</w:t>
    </w:r>
    <w:r>
      <w:t>1 setembro de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304" w:rsidRDefault="00C63304" w:rsidP="00C6554A">
      <w:pPr>
        <w:spacing w:before="0" w:after="0" w:line="240" w:lineRule="auto"/>
      </w:pPr>
      <w:r>
        <w:separator/>
      </w:r>
    </w:p>
  </w:footnote>
  <w:footnote w:type="continuationSeparator" w:id="0">
    <w:p w:rsidR="00C63304" w:rsidRDefault="00C63304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44F" w:rsidRPr="00AC044F" w:rsidRDefault="00AC044F">
    <w:pPr>
      <w:pStyle w:val="Cabealho"/>
      <w:rPr>
        <w:caps/>
        <w:lang w:bidi="pt-PT"/>
      </w:rPr>
    </w:pPr>
    <w:r w:rsidRPr="00AC044F">
      <w:rPr>
        <w:caps/>
        <w:lang w:bidi="pt-PT"/>
      </w:rPr>
      <w:t>NewsFinder</w:t>
    </w:r>
    <w:r w:rsidRPr="00AC044F">
      <w:rPr>
        <w:caps/>
        <w:lang w:bidi="pt-PT"/>
      </w:rPr>
      <w:tab/>
    </w:r>
    <w:r>
      <w:tab/>
    </w:r>
    <w:r>
      <w:tab/>
    </w:r>
    <w:r>
      <w:tab/>
    </w:r>
    <w:r>
      <w:tab/>
    </w:r>
    <w:r w:rsidR="00AE4542">
      <w:t xml:space="preserve">      </w:t>
    </w:r>
    <w:r w:rsidR="00AE4542">
      <w:rPr>
        <w:lang w:bidi="pt-PT"/>
      </w:rPr>
      <w:t>ES18_newsfinder_requisitos_0.1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BE7BEA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100A16"/>
    <w:multiLevelType w:val="hybridMultilevel"/>
    <w:tmpl w:val="568E0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D437BB8"/>
    <w:multiLevelType w:val="multilevel"/>
    <w:tmpl w:val="4BD0E682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5EA5D47"/>
    <w:multiLevelType w:val="hybridMultilevel"/>
    <w:tmpl w:val="625850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4A7C8D"/>
    <w:multiLevelType w:val="hybridMultilevel"/>
    <w:tmpl w:val="EE42FC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326652"/>
    <w:multiLevelType w:val="multilevel"/>
    <w:tmpl w:val="007F0029"/>
    <w:lvl w:ilvl="0">
      <w:start w:val="1"/>
      <w:numFmt w:val="decimal"/>
      <w:pStyle w:val="Cabealh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Cabealh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Cabealh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64501F9A"/>
    <w:multiLevelType w:val="hybridMultilevel"/>
    <w:tmpl w:val="FD2AEC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022262"/>
    <w:multiLevelType w:val="hybridMultilevel"/>
    <w:tmpl w:val="608AFC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AC1B6D"/>
    <w:multiLevelType w:val="hybridMultilevel"/>
    <w:tmpl w:val="EC2620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1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4"/>
  </w:num>
  <w:num w:numId="18">
    <w:abstractNumId w:val="19"/>
  </w:num>
  <w:num w:numId="19">
    <w:abstractNumId w:val="10"/>
  </w:num>
  <w:num w:numId="20">
    <w:abstractNumId w:val="12"/>
  </w:num>
  <w:num w:numId="21">
    <w:abstractNumId w:val="17"/>
  </w:num>
  <w:num w:numId="22">
    <w:abstractNumId w:val="2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FC"/>
    <w:rsid w:val="000E13D9"/>
    <w:rsid w:val="00172077"/>
    <w:rsid w:val="001A53FC"/>
    <w:rsid w:val="002554CD"/>
    <w:rsid w:val="00293B83"/>
    <w:rsid w:val="002B4294"/>
    <w:rsid w:val="00304630"/>
    <w:rsid w:val="00333D0D"/>
    <w:rsid w:val="00446AFE"/>
    <w:rsid w:val="004C049F"/>
    <w:rsid w:val="005000E2"/>
    <w:rsid w:val="005375C1"/>
    <w:rsid w:val="00552785"/>
    <w:rsid w:val="00582B4B"/>
    <w:rsid w:val="005A38FF"/>
    <w:rsid w:val="006A3CE7"/>
    <w:rsid w:val="00744C58"/>
    <w:rsid w:val="00762A5E"/>
    <w:rsid w:val="007D7FB0"/>
    <w:rsid w:val="00843C58"/>
    <w:rsid w:val="008A12DD"/>
    <w:rsid w:val="00954396"/>
    <w:rsid w:val="009C3A88"/>
    <w:rsid w:val="00A37B73"/>
    <w:rsid w:val="00A629BA"/>
    <w:rsid w:val="00A83AB1"/>
    <w:rsid w:val="00AC044F"/>
    <w:rsid w:val="00AE26D4"/>
    <w:rsid w:val="00AE4542"/>
    <w:rsid w:val="00BF6DB2"/>
    <w:rsid w:val="00C63304"/>
    <w:rsid w:val="00C6554A"/>
    <w:rsid w:val="00EC22D2"/>
    <w:rsid w:val="00ED7C44"/>
    <w:rsid w:val="00F4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25E5B5"/>
  <w15:chartTrackingRefBased/>
  <w15:docId w15:val="{857736AE-932A-4DAB-81A8-21EF4B78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dondice">
    <w:name w:val="TOC Heading"/>
    <w:basedOn w:val="Ttulo1"/>
    <w:next w:val="Normal"/>
    <w:uiPriority w:val="39"/>
    <w:unhideWhenUsed/>
    <w:qFormat/>
    <w:rsid w:val="001A53FC"/>
    <w:pPr>
      <w:spacing w:before="240" w:after="0" w:line="259" w:lineRule="auto"/>
      <w:contextualSpacing w:val="0"/>
      <w:outlineLvl w:val="9"/>
    </w:pPr>
    <w:rPr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A53F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A53FC"/>
    <w:pPr>
      <w:spacing w:after="100"/>
      <w:ind w:left="220"/>
    </w:pPr>
  </w:style>
  <w:style w:type="paragraph" w:styleId="PargrafodaLista">
    <w:name w:val="List Paragraph"/>
    <w:basedOn w:val="Normal"/>
    <w:uiPriority w:val="34"/>
    <w:unhideWhenUsed/>
    <w:qFormat/>
    <w:rsid w:val="007D7FB0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552785"/>
    <w:rPr>
      <w:color w:val="605E5C"/>
      <w:shd w:val="clear" w:color="auto" w:fill="E1DFDD"/>
    </w:rPr>
  </w:style>
  <w:style w:type="paragraph" w:customStyle="1" w:styleId="Cabealho1">
    <w:name w:val="Cabeçalho 1"/>
    <w:basedOn w:val="Normal"/>
    <w:rsid w:val="00582B4B"/>
    <w:pPr>
      <w:numPr>
        <w:numId w:val="21"/>
      </w:numPr>
    </w:pPr>
  </w:style>
  <w:style w:type="paragraph" w:customStyle="1" w:styleId="Cabealho2">
    <w:name w:val="Cabeçalho 2"/>
    <w:basedOn w:val="Normal"/>
    <w:rsid w:val="00582B4B"/>
    <w:pPr>
      <w:numPr>
        <w:ilvl w:val="1"/>
        <w:numId w:val="21"/>
      </w:numPr>
    </w:pPr>
  </w:style>
  <w:style w:type="paragraph" w:customStyle="1" w:styleId="Cabealho3">
    <w:name w:val="Cabeçalho 3"/>
    <w:basedOn w:val="Normal"/>
    <w:rsid w:val="00582B4B"/>
    <w:pPr>
      <w:numPr>
        <w:ilvl w:val="2"/>
        <w:numId w:val="21"/>
      </w:numPr>
    </w:pPr>
  </w:style>
  <w:style w:type="paragraph" w:customStyle="1" w:styleId="Cabealho4">
    <w:name w:val="Cabeçalho 4"/>
    <w:basedOn w:val="Normal"/>
    <w:rsid w:val="00582B4B"/>
    <w:pPr>
      <w:numPr>
        <w:ilvl w:val="3"/>
        <w:numId w:val="21"/>
      </w:numPr>
    </w:pPr>
  </w:style>
  <w:style w:type="paragraph" w:customStyle="1" w:styleId="Cabealho5">
    <w:name w:val="Cabeçalho 5"/>
    <w:basedOn w:val="Normal"/>
    <w:rsid w:val="00582B4B"/>
    <w:pPr>
      <w:numPr>
        <w:ilvl w:val="4"/>
        <w:numId w:val="21"/>
      </w:numPr>
    </w:pPr>
  </w:style>
  <w:style w:type="paragraph" w:customStyle="1" w:styleId="Cabealho6">
    <w:name w:val="Cabeçalho 6"/>
    <w:basedOn w:val="Normal"/>
    <w:rsid w:val="00582B4B"/>
    <w:pPr>
      <w:numPr>
        <w:ilvl w:val="5"/>
        <w:numId w:val="21"/>
      </w:numPr>
    </w:pPr>
  </w:style>
  <w:style w:type="paragraph" w:customStyle="1" w:styleId="Cabealho7">
    <w:name w:val="Cabeçalho 7"/>
    <w:basedOn w:val="Normal"/>
    <w:rsid w:val="00582B4B"/>
    <w:pPr>
      <w:numPr>
        <w:ilvl w:val="6"/>
        <w:numId w:val="21"/>
      </w:numPr>
    </w:pPr>
  </w:style>
  <w:style w:type="paragraph" w:customStyle="1" w:styleId="Cabealho8">
    <w:name w:val="Cabeçalho 8"/>
    <w:basedOn w:val="Normal"/>
    <w:rsid w:val="00582B4B"/>
    <w:pPr>
      <w:numPr>
        <w:ilvl w:val="7"/>
        <w:numId w:val="21"/>
      </w:numPr>
    </w:pPr>
  </w:style>
  <w:style w:type="paragraph" w:customStyle="1" w:styleId="Cabealho9">
    <w:name w:val="Cabeçalho 9"/>
    <w:basedOn w:val="Normal"/>
    <w:rsid w:val="00582B4B"/>
    <w:pPr>
      <w:numPr>
        <w:ilvl w:val="8"/>
        <w:numId w:val="21"/>
      </w:numPr>
    </w:pPr>
  </w:style>
  <w:style w:type="table" w:styleId="TabelacomGrelha">
    <w:name w:val="Table Grid"/>
    <w:basedOn w:val="Tabelanormal"/>
    <w:uiPriority w:val="39"/>
    <w:rsid w:val="00AE454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njo\AppData\Roaming\Microsoft\Templates\Relat&#243;rio%20de%20estudante%20com%20fotografia%20de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14A68-5FFE-4104-97E4-8E47E6120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 de capa.dotx</Template>
  <TotalTime>71</TotalTime>
  <Pages>1</Pages>
  <Words>1309</Words>
  <Characters>7071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Corduneanu</dc:creator>
  <cp:keywords/>
  <dc:description/>
  <cp:lastModifiedBy>Georgiana Corduneanu</cp:lastModifiedBy>
  <cp:revision>4</cp:revision>
  <dcterms:created xsi:type="dcterms:W3CDTF">2018-09-28T13:45:00Z</dcterms:created>
  <dcterms:modified xsi:type="dcterms:W3CDTF">2018-09-28T15:17:00Z</dcterms:modified>
</cp:coreProperties>
</file>